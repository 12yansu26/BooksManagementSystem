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一、项目介绍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一个简单的图书管理系统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二</w:t>
      </w:r>
      <w:r>
        <w:t>、功能介绍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用户分为管理员和普通用户（0：普通用户，8：管理员）；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用户注册：设置用户名和密码（注册的用户会有一个值来标识，0：普通用户）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管理员可以对图书进行数据库的增删改查等功能；（管理员可以根据图书编号来更改书名，删除书籍，查询书籍）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普通用户可以查询书籍，借书还书等。（借书时会生成一个借书码，还书时需要根据还书码还书）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、项目环境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MyEclipes 2014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MySql 5.7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四</w:t>
      </w:r>
      <w:r>
        <w:t>、运用知识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基本数据库知识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五</w:t>
      </w:r>
      <w:bookmarkStart w:id="0" w:name="_GoBack"/>
      <w:bookmarkEnd w:id="0"/>
      <w:r>
        <w:t>、项目实现 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38550" cy="5114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导入jar包</w:t>
      </w:r>
      <w:r>
        <w:t>：用于数据库驱动连接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28950" cy="7620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jsp页面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71850" cy="33147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9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.xml文件作用：配置路径，让页面和Servlet实现链接。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334250" cy="21336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创建数据库和表：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24225" cy="3076575"/>
            <wp:effectExtent l="0" t="0" r="9525" b="952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8" name="图片 1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book</w:t>
      </w:r>
      <w:r>
        <w:t>表：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305675" cy="2409825"/>
            <wp:effectExtent l="0" t="0" r="9525" b="9525"/>
            <wp:docPr id="2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7" name="图片 1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借书</w:t>
      </w:r>
      <w:r>
        <w:t>表：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77025" cy="1666875"/>
            <wp:effectExtent l="0" t="0" r="9525" b="9525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6" name="图片 1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user</w:t>
      </w:r>
      <w:r>
        <w:t>用户表：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19850" cy="1133475"/>
            <wp:effectExtent l="0" t="0" r="0" b="9525"/>
            <wp:docPr id="2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4" name="图片 1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功能实现截图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t>显示数据库的</w:t>
      </w:r>
      <w:r>
        <w:rPr>
          <w:highlight w:val="yellow"/>
        </w:rPr>
        <w:t>所有书籍</w:t>
      </w:r>
      <w:r>
        <w:t>（当前数据库里只有一本书）：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00500" cy="1857375"/>
            <wp:effectExtent l="0" t="0" r="0" b="9525"/>
            <wp:docPr id="2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9" name="图片 1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登录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33800" cy="1524000"/>
            <wp:effectExtent l="0" t="0" r="0" b="0"/>
            <wp:docPr id="3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0" name="图片 2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2657475" cy="1304925"/>
            <wp:effectExtent l="0" t="0" r="9525" b="9525"/>
            <wp:docPr id="3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3" name="图片 2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管理员</w:t>
      </w:r>
      <w:r>
        <w:t>进入后的页面：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90950" cy="1771650"/>
            <wp:effectExtent l="0" t="0" r="0" b="0"/>
            <wp:docPr id="1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5" name="图片 2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修改</w:t>
      </w:r>
      <w:r>
        <w:t>书名：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10100" cy="1743075"/>
            <wp:effectExtent l="0" t="0" r="0" b="9525"/>
            <wp:docPr id="2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7" name="图片 2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00550" cy="1171575"/>
            <wp:effectExtent l="0" t="0" r="0" b="9525"/>
            <wp:docPr id="20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6" name="图片 2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05225" cy="2028825"/>
            <wp:effectExtent l="0" t="0" r="9525" b="9525"/>
            <wp:docPr id="1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8" name="图片 3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​、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插入</w:t>
      </w:r>
      <w:r>
        <w:t>图书：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81375" cy="1571625"/>
            <wp:effectExtent l="0" t="0" r="9525" b="9525"/>
            <wp:docPr id="4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 descr="IMG_28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7" name="图片 3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10000" cy="2000250"/>
            <wp:effectExtent l="0" t="0" r="0" b="0"/>
            <wp:docPr id="2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IMG_28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1" name="图片 3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71725" cy="2676525"/>
            <wp:effectExtent l="0" t="0" r="9525" b="9525"/>
            <wp:docPr id="11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5" descr="IMG_29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3" name="图片 3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24575" cy="695325"/>
            <wp:effectExtent l="0" t="0" r="9525" b="9525"/>
            <wp:docPr id="3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9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2" name="图片 3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删除</w:t>
      </w:r>
      <w:r>
        <w:t>图书：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00425" cy="2466975"/>
            <wp:effectExtent l="0" t="0" r="9525" b="9525"/>
            <wp:docPr id="14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9" descr="IMG_29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9" name="图片 4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62275" cy="942975"/>
            <wp:effectExtent l="0" t="0" r="9525" b="9525"/>
            <wp:docPr id="7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1" descr="IMG_29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8" name="图片 4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38600" cy="1133475"/>
            <wp:effectExtent l="0" t="0" r="0" b="9525"/>
            <wp:docPr id="44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IMG_29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1" name="图片 4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276475" cy="1447800"/>
            <wp:effectExtent l="0" t="0" r="9525" b="0"/>
            <wp:docPr id="53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5" descr="IMG_3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8" name="图片 4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在数据库中查看：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38850" cy="628650"/>
            <wp:effectExtent l="0" t="0" r="0" b="0"/>
            <wp:docPr id="4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7" descr="IMG_30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5" name="图片 4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普通用户</w:t>
      </w:r>
      <w:r>
        <w:rPr>
          <w:highlight w:val="yellow"/>
        </w:rPr>
        <w:t>用户注册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76700" cy="1828800"/>
            <wp:effectExtent l="0" t="0" r="0" b="0"/>
            <wp:docPr id="69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9" descr="IMG_30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1" name="图片 5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00475" cy="1600200"/>
            <wp:effectExtent l="0" t="0" r="9525" b="0"/>
            <wp:docPr id="63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1" descr="IMG_30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6" name="图片 5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43350" cy="1238250"/>
            <wp:effectExtent l="0" t="0" r="0" b="0"/>
            <wp:docPr id="54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IMG_30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2" name="图片 5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普通用户</w:t>
      </w:r>
      <w:r>
        <w:rPr>
          <w:highlight w:val="yellow"/>
        </w:rPr>
        <w:t>登录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90925" cy="1476375"/>
            <wp:effectExtent l="0" t="0" r="9525" b="9525"/>
            <wp:docPr id="56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IMG_3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2" name="图片 5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普通用户登录后的界面：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14575" cy="1543050"/>
            <wp:effectExtent l="0" t="0" r="9525" b="0"/>
            <wp:docPr id="62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 descr="IMG_3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8" name="图片 5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查询</w:t>
      </w:r>
      <w:r>
        <w:t>图书：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628900" cy="1047750"/>
            <wp:effectExtent l="0" t="0" r="0" b="0"/>
            <wp:docPr id="47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9" descr="IMG_3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5" name="图片 6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790700" cy="1504950"/>
            <wp:effectExtent l="0" t="0" r="0" b="0"/>
            <wp:docPr id="66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1" descr="IMG_3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7" name="图片 6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点击</w:t>
      </w:r>
      <w:r>
        <w:rPr>
          <w:highlight w:val="yellow"/>
        </w:rPr>
        <w:t>借书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33625" cy="1695450"/>
            <wp:effectExtent l="0" t="0" r="9525" b="0"/>
            <wp:docPr id="59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3" descr="IMG_3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0" name="图片 6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highlight w:val="yellow"/>
        </w:rPr>
        <w:t>还书</w:t>
      </w:r>
      <w: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62275" cy="1266825"/>
            <wp:effectExtent l="0" t="0" r="9525" b="9525"/>
            <wp:docPr id="60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5" descr="IMG_3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9" name="图片 6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48100" cy="1209675"/>
            <wp:effectExtent l="0" t="0" r="0" b="9525"/>
            <wp:docPr id="67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IMG_3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1" name="图片 6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19800" cy="866775"/>
            <wp:effectExtent l="0" t="0" r="0" b="9525"/>
            <wp:docPr id="64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9" descr="IMG_3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5" name="图片 7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如果登录用户的密码错误：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457325" cy="790575"/>
            <wp:effectExtent l="0" t="0" r="9525" b="9525"/>
            <wp:docPr id="52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1" descr="IMG_3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0" name="图片 7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107E5"/>
    <w:multiLevelType w:val="multilevel"/>
    <w:tmpl w:val="AD3107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CC070C"/>
    <w:multiLevelType w:val="multilevel"/>
    <w:tmpl w:val="40CC07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DE2546F"/>
    <w:multiLevelType w:val="multilevel"/>
    <w:tmpl w:val="6DE25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C7713"/>
    <w:rsid w:val="562C771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2019-06-12T15:59:00Z</dcterms:created>
  <dc:creator>你可爱的爹，</dc:creator>
  <cp:lastModifiedBy>你可爱的爹，</cp:lastModifiedBy>
  <dcterms:modified xsi:type="dcterms:W3CDTF">2019-06-12T16:07:21Z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